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ACC44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BC7750" w14:textId="525D3472" w:rsidR="001B2ABD" w:rsidRDefault="0065097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CB1D0DB" wp14:editId="7C2FE0F6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-2559685</wp:posOffset>
                  </wp:positionV>
                  <wp:extent cx="2139950" cy="2476500"/>
                  <wp:effectExtent l="0" t="0" r="0" b="0"/>
                  <wp:wrapTight wrapText="bothSides">
                    <wp:wrapPolygon edited="0">
                      <wp:start x="9037" y="0"/>
                      <wp:lineTo x="7691" y="166"/>
                      <wp:lineTo x="3269" y="2160"/>
                      <wp:lineTo x="2307" y="3822"/>
                      <wp:lineTo x="1154" y="5317"/>
                      <wp:lineTo x="0" y="7975"/>
                      <wp:lineTo x="0" y="13292"/>
                      <wp:lineTo x="961" y="15951"/>
                      <wp:lineTo x="3077" y="18942"/>
                      <wp:lineTo x="7307" y="21268"/>
                      <wp:lineTo x="9037" y="21434"/>
                      <wp:lineTo x="12306" y="21434"/>
                      <wp:lineTo x="14037" y="21268"/>
                      <wp:lineTo x="18267" y="18942"/>
                      <wp:lineTo x="20382" y="15951"/>
                      <wp:lineTo x="21344" y="13292"/>
                      <wp:lineTo x="21344" y="7975"/>
                      <wp:lineTo x="20959" y="6978"/>
                      <wp:lineTo x="20190" y="5317"/>
                      <wp:lineTo x="18652" y="3323"/>
                      <wp:lineTo x="18075" y="2160"/>
                      <wp:lineTo x="13845" y="166"/>
                      <wp:lineTo x="12306" y="0"/>
                      <wp:lineTo x="9037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4765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A3A1A7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A94D944" w14:textId="3263635F" w:rsidR="0065097D" w:rsidRPr="0065097D" w:rsidRDefault="0065097D" w:rsidP="0065097D">
            <w:pPr>
              <w:pStyle w:val="Title"/>
            </w:pPr>
            <w:r>
              <w:t>DHANANJAY KAPAR</w:t>
            </w:r>
          </w:p>
          <w:p w14:paraId="36584DC8" w14:textId="092847AA" w:rsidR="001B2ABD" w:rsidRDefault="0065097D" w:rsidP="001B2ABD">
            <w:pPr>
              <w:pStyle w:val="Subtitle"/>
            </w:pPr>
            <w:r w:rsidRPr="0065097D">
              <w:rPr>
                <w:spacing w:val="0"/>
                <w:w w:val="100"/>
                <w:sz w:val="28"/>
                <w:szCs w:val="24"/>
              </w:rPr>
              <w:t>B. TECH COMPUTER ENGINEERING STUDENT</w:t>
            </w:r>
          </w:p>
        </w:tc>
      </w:tr>
      <w:tr w:rsidR="001B2ABD" w14:paraId="3AB128E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BF7C44E47B248DE8C970A6F1FA59D29"/>
              </w:placeholder>
              <w:temporary/>
              <w:showingPlcHdr/>
              <w15:appearance w15:val="hidden"/>
            </w:sdtPr>
            <w:sdtEndPr/>
            <w:sdtContent>
              <w:p w14:paraId="3F34E008" w14:textId="5DF8F85D" w:rsidR="00923A66" w:rsidRDefault="00036450" w:rsidP="00923A6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35CFE66" w14:textId="5A254D63" w:rsidR="00836D71" w:rsidRDefault="00836D71" w:rsidP="00836D71">
            <w:r>
              <w:t>Nationality: Nepalese</w:t>
            </w:r>
          </w:p>
          <w:p w14:paraId="649B67EC" w14:textId="3E8C77D1" w:rsidR="00FE3076" w:rsidRDefault="00FE3076" w:rsidP="00FE307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LANGUAGES:</w:t>
            </w:r>
          </w:p>
          <w:p w14:paraId="2DDD73F4" w14:textId="5A5A6F1F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English</w:t>
            </w:r>
          </w:p>
          <w:p w14:paraId="5A65D180" w14:textId="6CA13081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Nepali</w:t>
            </w:r>
          </w:p>
          <w:p w14:paraId="7ECEB52D" w14:textId="5DCF106F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Hindi</w:t>
            </w:r>
          </w:p>
          <w:p w14:paraId="6BB6663C" w14:textId="1791C47A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Maithili</w:t>
            </w:r>
          </w:p>
          <w:sdt>
            <w:sdtPr>
              <w:id w:val="-1954003311"/>
              <w:placeholder>
                <w:docPart w:val="9643CD505BA4484794FAC526A44CA088"/>
              </w:placeholder>
              <w:temporary/>
              <w:showingPlcHdr/>
              <w15:appearance w15:val="hidden"/>
            </w:sdtPr>
            <w:sdtEndPr/>
            <w:sdtContent>
              <w:p w14:paraId="250B8B5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A928AB035D4AD1AA922C295F614539"/>
              </w:placeholder>
              <w:temporary/>
              <w:showingPlcHdr/>
              <w15:appearance w15:val="hidden"/>
            </w:sdtPr>
            <w:sdtEndPr/>
            <w:sdtContent>
              <w:p w14:paraId="46ED5D6D" w14:textId="5FD64C1E" w:rsidR="004D3011" w:rsidRDefault="004D3011" w:rsidP="004D3011">
                <w:r w:rsidRPr="004D3011">
                  <w:t>PHONE:</w:t>
                </w:r>
              </w:p>
            </w:sdtContent>
          </w:sdt>
          <w:p w14:paraId="3B330E24" w14:textId="77777777" w:rsidR="00923A66" w:rsidRDefault="00923A66" w:rsidP="004D3011"/>
          <w:p w14:paraId="1B25E9C1" w14:textId="60863FD6" w:rsidR="004D3011" w:rsidRDefault="0065097D" w:rsidP="004D3011">
            <w:r>
              <w:t>+91-9471474752</w:t>
            </w:r>
          </w:p>
          <w:p w14:paraId="05E52E0D" w14:textId="6D92F8EA" w:rsidR="004D3011" w:rsidRDefault="0065097D" w:rsidP="004D3011">
            <w:r>
              <w:t>+977-9826851009</w:t>
            </w:r>
          </w:p>
          <w:p w14:paraId="44244DD0" w14:textId="77777777" w:rsidR="004D3011" w:rsidRDefault="004D3011" w:rsidP="004D3011"/>
          <w:sdt>
            <w:sdtPr>
              <w:id w:val="-240260293"/>
              <w:placeholder>
                <w:docPart w:val="34545648AC8F4BC4A28716099A46B79A"/>
              </w:placeholder>
              <w:temporary/>
              <w:showingPlcHdr/>
              <w15:appearance w15:val="hidden"/>
            </w:sdtPr>
            <w:sdtEndPr/>
            <w:sdtContent>
              <w:p w14:paraId="3FC9FB08" w14:textId="435AC193" w:rsidR="004D3011" w:rsidRDefault="004D3011" w:rsidP="004D3011">
                <w:r w:rsidRPr="004D3011">
                  <w:t>EMAIL:</w:t>
                </w:r>
              </w:p>
            </w:sdtContent>
          </w:sdt>
          <w:p w14:paraId="0BC0FBC6" w14:textId="77777777" w:rsidR="00923A66" w:rsidRDefault="00923A66" w:rsidP="004D3011"/>
          <w:p w14:paraId="26D50FA1" w14:textId="515F432B" w:rsidR="00923A66" w:rsidRDefault="00923A66" w:rsidP="004D3011">
            <w:r>
              <w:t>(Mail Id Provided by Institution)</w:t>
            </w:r>
          </w:p>
          <w:p w14:paraId="42B02CE9" w14:textId="4EA0B6D7" w:rsidR="00036450" w:rsidRDefault="00923A66" w:rsidP="004D3011">
            <w:pPr>
              <w:rPr>
                <w:sz w:val="16"/>
                <w:szCs w:val="20"/>
              </w:rPr>
            </w:pPr>
            <w:hyperlink r:id="rId11" w:history="1">
              <w:r w:rsidRPr="00427360">
                <w:rPr>
                  <w:rStyle w:val="Hyperlink"/>
                  <w:sz w:val="16"/>
                  <w:szCs w:val="20"/>
                </w:rPr>
                <w:t>dhananjay.kapar2018@vitstudent.ac.in</w:t>
              </w:r>
            </w:hyperlink>
          </w:p>
          <w:p w14:paraId="0693375E" w14:textId="77777777" w:rsidR="00923A66" w:rsidRDefault="00923A66" w:rsidP="004D3011">
            <w:pPr>
              <w:rPr>
                <w:sz w:val="16"/>
                <w:szCs w:val="20"/>
              </w:rPr>
            </w:pPr>
          </w:p>
          <w:p w14:paraId="3D9924B7" w14:textId="2C53FC64" w:rsidR="00923A66" w:rsidRDefault="00923A66" w:rsidP="004D3011">
            <w:r>
              <w:t>(Personal Mail)</w:t>
            </w:r>
          </w:p>
          <w:p w14:paraId="47DBC416" w14:textId="5C3A248D" w:rsidR="00923A66" w:rsidRPr="00923A66" w:rsidRDefault="00923A66" w:rsidP="004D3011">
            <w:pPr>
              <w:rPr>
                <w:rStyle w:val="Hyperlink"/>
                <w:sz w:val="16"/>
                <w:szCs w:val="20"/>
              </w:rPr>
            </w:pPr>
            <w:r>
              <w:t>dhirajdhananjay4@gmail.com</w:t>
            </w:r>
          </w:p>
          <w:p w14:paraId="7BB7B9A9" w14:textId="7E99B880" w:rsidR="004D3011" w:rsidRPr="00CB0055" w:rsidRDefault="00BA252A" w:rsidP="00CB0055">
            <w:pPr>
              <w:pStyle w:val="Heading3"/>
            </w:pPr>
            <w:sdt>
              <w:sdtPr>
                <w:id w:val="-1444214663"/>
                <w:placeholder>
                  <w:docPart w:val="215596E753F24CC6ABA1ADE2F2C86F9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  <w:r w:rsidR="00923A66">
              <w:t xml:space="preserve"> AND INTERESTS</w:t>
            </w:r>
          </w:p>
          <w:p w14:paraId="193B3B72" w14:textId="157AD8B6" w:rsidR="004D3011" w:rsidRDefault="00923A66" w:rsidP="004D3011">
            <w:r>
              <w:t>Mathematics</w:t>
            </w:r>
          </w:p>
          <w:p w14:paraId="24D86934" w14:textId="6B90AE50" w:rsidR="00923A66" w:rsidRDefault="00923A66" w:rsidP="004D3011">
            <w:r>
              <w:t>Programming</w:t>
            </w:r>
          </w:p>
          <w:p w14:paraId="287C1824" w14:textId="1C5FF3AC" w:rsidR="00923A66" w:rsidRDefault="00923A66" w:rsidP="004D3011">
            <w:r>
              <w:t>Physics</w:t>
            </w:r>
          </w:p>
          <w:p w14:paraId="2813C17D" w14:textId="6E11C8BA" w:rsidR="00923A66" w:rsidRDefault="00923A66" w:rsidP="004D3011">
            <w:r>
              <w:t>Cosmology</w:t>
            </w:r>
          </w:p>
          <w:p w14:paraId="3B4E78DD" w14:textId="57E176BE" w:rsidR="00923A66" w:rsidRDefault="00923A66" w:rsidP="004D3011">
            <w:r>
              <w:t>Problem Solving</w:t>
            </w:r>
          </w:p>
          <w:p w14:paraId="37F8B504" w14:textId="17DCA796" w:rsidR="00923A66" w:rsidRDefault="00923A66" w:rsidP="004D3011">
            <w:r>
              <w:t>Critical Thinking</w:t>
            </w:r>
          </w:p>
          <w:p w14:paraId="0715E45C" w14:textId="260E0E44" w:rsidR="00FE3076" w:rsidRDefault="00FE3076" w:rsidP="004D3011">
            <w:r>
              <w:t>Artificial Intelligence</w:t>
            </w:r>
          </w:p>
          <w:p w14:paraId="3B98C030" w14:textId="3C09D7AB" w:rsidR="00923A66" w:rsidRDefault="00923A66" w:rsidP="00923A66">
            <w:r>
              <w:t>Anime and Movies</w:t>
            </w:r>
          </w:p>
          <w:p w14:paraId="60A38692" w14:textId="40A774A1" w:rsidR="00923A66" w:rsidRDefault="00923A66" w:rsidP="00923A66">
            <w:r>
              <w:t>Playing Football</w:t>
            </w:r>
          </w:p>
          <w:p w14:paraId="73321B41" w14:textId="1D289D67" w:rsidR="00923A66" w:rsidRDefault="00923A66" w:rsidP="00923A66">
            <w:r>
              <w:t>Video Games and Storyline</w:t>
            </w:r>
          </w:p>
          <w:p w14:paraId="10643366" w14:textId="0840DE31" w:rsidR="00923A66" w:rsidRPr="00923A66" w:rsidRDefault="00923A66" w:rsidP="00923A66"/>
        </w:tc>
        <w:tc>
          <w:tcPr>
            <w:tcW w:w="720" w:type="dxa"/>
          </w:tcPr>
          <w:p w14:paraId="6F147F4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BCCD6159FFD4A57B5C2674AA62AD974"/>
              </w:placeholder>
              <w:temporary/>
              <w:showingPlcHdr/>
              <w15:appearance w15:val="hidden"/>
            </w:sdtPr>
            <w:sdtEndPr/>
            <w:sdtContent>
              <w:p w14:paraId="0062F17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92BDA40" w14:textId="2D9F52BC" w:rsidR="00036450" w:rsidRDefault="00836D71" w:rsidP="00B359E4">
            <w:pPr>
              <w:pStyle w:val="Heading4"/>
            </w:pPr>
            <w:r>
              <w:t>COMPUTER SCIENCE AND ENGINEERING</w:t>
            </w:r>
          </w:p>
          <w:p w14:paraId="5435B0BD" w14:textId="697BC43B" w:rsidR="00836D71" w:rsidRDefault="00836D71" w:rsidP="00836D71">
            <w:r>
              <w:t>VIT UNIVERSITY, VELLORE</w:t>
            </w:r>
          </w:p>
          <w:p w14:paraId="7D4C0C2B" w14:textId="3AF4FDBE" w:rsidR="00836D71" w:rsidRDefault="00836D71" w:rsidP="00836D71">
            <w:r>
              <w:t>CURRENTLY STUDYING</w:t>
            </w:r>
          </w:p>
          <w:p w14:paraId="63B73C03" w14:textId="50AD308E" w:rsidR="00836D71" w:rsidRDefault="00836D71" w:rsidP="00836D71">
            <w:r>
              <w:t>CURRENT CGPA – 8.55/10</w:t>
            </w:r>
          </w:p>
          <w:p w14:paraId="1F2C87C3" w14:textId="2D0F15B6" w:rsidR="00836D71" w:rsidRDefault="00836D71" w:rsidP="00836D71">
            <w:r>
              <w:t>DATE OF ADMISSION: 05-NOV-2018</w:t>
            </w:r>
          </w:p>
          <w:p w14:paraId="1AC3F811" w14:textId="7DF25DB1" w:rsidR="004D3011" w:rsidRDefault="00836D71" w:rsidP="00036450">
            <w:r>
              <w:t xml:space="preserve">YEAR OF GRADUATION: 2022 </w:t>
            </w:r>
          </w:p>
          <w:p w14:paraId="56015293" w14:textId="77777777" w:rsidR="00836D71" w:rsidRDefault="00836D71" w:rsidP="00036450"/>
          <w:sdt>
            <w:sdtPr>
              <w:id w:val="1669594239"/>
              <w:placeholder>
                <w:docPart w:val="7C27E831722A4E8999396E9BDA4028F3"/>
              </w:placeholder>
              <w:temporary/>
              <w:showingPlcHdr/>
              <w15:appearance w15:val="hidden"/>
            </w:sdtPr>
            <w:sdtEndPr/>
            <w:sdtContent>
              <w:p w14:paraId="26966851" w14:textId="77777777" w:rsidR="00036450" w:rsidRDefault="00180329" w:rsidP="00FE307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594248" w14:textId="77777777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Web Design and Development</w:t>
            </w:r>
          </w:p>
          <w:p w14:paraId="112C0C64" w14:textId="156496BE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Languages (C++, Java, Python, MATLAB, R, Kotlin (still learning))</w:t>
            </w:r>
          </w:p>
          <w:p w14:paraId="52393FFE" w14:textId="77777777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  <w:p w14:paraId="14803456" w14:textId="77777777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Critical Thinking</w:t>
            </w:r>
          </w:p>
          <w:p w14:paraId="0CDD081E" w14:textId="77777777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Code Optimization</w:t>
            </w:r>
          </w:p>
          <w:p w14:paraId="1C64DE13" w14:textId="77777777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Team work</w:t>
            </w:r>
          </w:p>
          <w:p w14:paraId="3ADE44DC" w14:textId="77777777" w:rsidR="00FE3076" w:rsidRDefault="00FE3076" w:rsidP="00FE3076"/>
          <w:p w14:paraId="69B7F019" w14:textId="77777777" w:rsidR="00FE3076" w:rsidRDefault="00FE3076" w:rsidP="00FE3076"/>
          <w:p w14:paraId="0126002F" w14:textId="31773059" w:rsidR="00FE3076" w:rsidRDefault="00FE3076" w:rsidP="00FE3076">
            <w:pPr>
              <w:pStyle w:val="Heading2"/>
            </w:pPr>
            <w:r>
              <w:t>aCHIEVEMENTS</w:t>
            </w:r>
          </w:p>
          <w:p w14:paraId="44869D66" w14:textId="63106C0C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Scholarship to study 10 +2 for free in Science Stream</w:t>
            </w:r>
          </w:p>
          <w:p w14:paraId="7EDC4357" w14:textId="78DD3352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Always Math topper in Most of the Exams</w:t>
            </w:r>
          </w:p>
          <w:p w14:paraId="5906DB41" w14:textId="0C11B97C" w:rsidR="00FE3076" w:rsidRDefault="00FE3076" w:rsidP="00FE3076">
            <w:pPr>
              <w:pStyle w:val="ListParagraph"/>
              <w:numPr>
                <w:ilvl w:val="0"/>
                <w:numId w:val="1"/>
              </w:numPr>
            </w:pPr>
            <w:r>
              <w:t>179 Rank in IOE entrance (The toughest exam in Nepal for B.E.)</w:t>
            </w:r>
          </w:p>
          <w:p w14:paraId="2029DEFA" w14:textId="61E69DBD" w:rsidR="00FE3076" w:rsidRPr="00FE3076" w:rsidRDefault="00C51E06" w:rsidP="00FE3076">
            <w:pPr>
              <w:pStyle w:val="ListParagraph"/>
              <w:numPr>
                <w:ilvl w:val="0"/>
                <w:numId w:val="1"/>
              </w:numPr>
            </w:pPr>
            <w:r>
              <w:t>Scholarship to Study B. Tech in VIT University for free.</w:t>
            </w:r>
          </w:p>
          <w:p w14:paraId="6C169DD0" w14:textId="00DE42DE" w:rsidR="00FE3076" w:rsidRPr="00FE3076" w:rsidRDefault="00FE3076" w:rsidP="00FE3076"/>
        </w:tc>
      </w:tr>
    </w:tbl>
    <w:p w14:paraId="397BE962" w14:textId="77777777" w:rsidR="0043117B" w:rsidRDefault="00BA252A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E423C" w14:textId="77777777" w:rsidR="00BA252A" w:rsidRDefault="00BA252A" w:rsidP="000C45FF">
      <w:r>
        <w:separator/>
      </w:r>
    </w:p>
  </w:endnote>
  <w:endnote w:type="continuationSeparator" w:id="0">
    <w:p w14:paraId="7EE2BAF1" w14:textId="77777777" w:rsidR="00BA252A" w:rsidRDefault="00BA25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71165" w14:textId="77777777" w:rsidR="00BA252A" w:rsidRDefault="00BA252A" w:rsidP="000C45FF">
      <w:r>
        <w:separator/>
      </w:r>
    </w:p>
  </w:footnote>
  <w:footnote w:type="continuationSeparator" w:id="0">
    <w:p w14:paraId="5C879293" w14:textId="77777777" w:rsidR="00BA252A" w:rsidRDefault="00BA25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68D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5B4EF8" wp14:editId="54F1376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4E51"/>
    <w:multiLevelType w:val="hybridMultilevel"/>
    <w:tmpl w:val="D1543A94"/>
    <w:lvl w:ilvl="0" w:tplc="95FEA18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097D"/>
    <w:rsid w:val="006771D0"/>
    <w:rsid w:val="00715FCB"/>
    <w:rsid w:val="00743101"/>
    <w:rsid w:val="007775E1"/>
    <w:rsid w:val="007867A0"/>
    <w:rsid w:val="007927F5"/>
    <w:rsid w:val="00802CA0"/>
    <w:rsid w:val="00836D71"/>
    <w:rsid w:val="00923A66"/>
    <w:rsid w:val="009260CD"/>
    <w:rsid w:val="00952C25"/>
    <w:rsid w:val="00A2118D"/>
    <w:rsid w:val="00AD76E2"/>
    <w:rsid w:val="00B20152"/>
    <w:rsid w:val="00B359E4"/>
    <w:rsid w:val="00B57D98"/>
    <w:rsid w:val="00B70850"/>
    <w:rsid w:val="00BA252A"/>
    <w:rsid w:val="00C066B6"/>
    <w:rsid w:val="00C37BA1"/>
    <w:rsid w:val="00C4674C"/>
    <w:rsid w:val="00C506CF"/>
    <w:rsid w:val="00C51E06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EC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E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hananjay.kapar2018@vitstudent.ac.i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a\AppData\Local\Microsoft\Office\16.0\DTS\en-US%7b4886CB8C-0022-47E5-AD3D-29273BA1CA4D%7d\%7bC77E7DA6-14A5-4415-B05D-5EEC61333F2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F7C44E47B248DE8C970A6F1FA5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6A221-C39C-40B4-B8B1-9C6F9085E6F2}"/>
      </w:docPartPr>
      <w:docPartBody>
        <w:p w:rsidR="00000000" w:rsidRDefault="00290F29">
          <w:pPr>
            <w:pStyle w:val="BBF7C44E47B248DE8C970A6F1FA59D29"/>
          </w:pPr>
          <w:r w:rsidRPr="00D5459D">
            <w:t>Profile</w:t>
          </w:r>
        </w:p>
      </w:docPartBody>
    </w:docPart>
    <w:docPart>
      <w:docPartPr>
        <w:name w:val="9643CD505BA4484794FAC526A44CA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084A-1B19-4566-994E-9C0DA3AF163B}"/>
      </w:docPartPr>
      <w:docPartBody>
        <w:p w:rsidR="00000000" w:rsidRDefault="00290F29">
          <w:pPr>
            <w:pStyle w:val="9643CD505BA4484794FAC526A44CA088"/>
          </w:pPr>
          <w:r w:rsidRPr="00CB0055">
            <w:t>Contact</w:t>
          </w:r>
        </w:p>
      </w:docPartBody>
    </w:docPart>
    <w:docPart>
      <w:docPartPr>
        <w:name w:val="8BA928AB035D4AD1AA922C295F6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3D3DC-9A90-453B-AEBE-B3EBE0DB3238}"/>
      </w:docPartPr>
      <w:docPartBody>
        <w:p w:rsidR="00000000" w:rsidRDefault="00290F29">
          <w:pPr>
            <w:pStyle w:val="8BA928AB035D4AD1AA922C295F614539"/>
          </w:pPr>
          <w:r w:rsidRPr="004D3011">
            <w:t>PHONE:</w:t>
          </w:r>
        </w:p>
      </w:docPartBody>
    </w:docPart>
    <w:docPart>
      <w:docPartPr>
        <w:name w:val="34545648AC8F4BC4A28716099A46B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E96E5-AC59-4522-B615-9A9F0C2AF92B}"/>
      </w:docPartPr>
      <w:docPartBody>
        <w:p w:rsidR="00000000" w:rsidRDefault="00290F29">
          <w:pPr>
            <w:pStyle w:val="34545648AC8F4BC4A28716099A46B79A"/>
          </w:pPr>
          <w:r w:rsidRPr="004D3011">
            <w:t>EMAIL:</w:t>
          </w:r>
        </w:p>
      </w:docPartBody>
    </w:docPart>
    <w:docPart>
      <w:docPartPr>
        <w:name w:val="215596E753F24CC6ABA1ADE2F2C8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AB07F-4EBE-480F-B28A-699E5BE4C33F}"/>
      </w:docPartPr>
      <w:docPartBody>
        <w:p w:rsidR="00000000" w:rsidRDefault="00290F29">
          <w:pPr>
            <w:pStyle w:val="215596E753F24CC6ABA1ADE2F2C86F9C"/>
          </w:pPr>
          <w:r w:rsidRPr="00CB0055">
            <w:t>Hobbies</w:t>
          </w:r>
        </w:p>
      </w:docPartBody>
    </w:docPart>
    <w:docPart>
      <w:docPartPr>
        <w:name w:val="7BCCD6159FFD4A57B5C2674AA62A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6F08B-2DE8-42AF-80E8-5FBEDA04DB87}"/>
      </w:docPartPr>
      <w:docPartBody>
        <w:p w:rsidR="00000000" w:rsidRDefault="00290F29">
          <w:pPr>
            <w:pStyle w:val="7BCCD6159FFD4A57B5C2674AA62AD974"/>
          </w:pPr>
          <w:r w:rsidRPr="00036450">
            <w:t>EDUCATION</w:t>
          </w:r>
        </w:p>
      </w:docPartBody>
    </w:docPart>
    <w:docPart>
      <w:docPartPr>
        <w:name w:val="7C27E831722A4E8999396E9BDA40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27AF9-1C7E-4D71-BB47-244C42C80B91}"/>
      </w:docPartPr>
      <w:docPartBody>
        <w:p w:rsidR="00000000" w:rsidRDefault="00290F29">
          <w:pPr>
            <w:pStyle w:val="7C27E831722A4E8999396E9BDA4028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5"/>
    <w:rsid w:val="00290F29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D4B2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65CA807084694A8ADE8DC6ABB3E46">
    <w:name w:val="5A165CA807084694A8ADE8DC6ABB3E46"/>
  </w:style>
  <w:style w:type="paragraph" w:customStyle="1" w:styleId="12EFBB2C83994197BE9CFBFE9415617C">
    <w:name w:val="12EFBB2C83994197BE9CFBFE9415617C"/>
  </w:style>
  <w:style w:type="paragraph" w:customStyle="1" w:styleId="BBF7C44E47B248DE8C970A6F1FA59D29">
    <w:name w:val="BBF7C44E47B248DE8C970A6F1FA59D29"/>
  </w:style>
  <w:style w:type="paragraph" w:customStyle="1" w:styleId="139C69DE5CF543F484F8F4998BC0AC14">
    <w:name w:val="139C69DE5CF543F484F8F4998BC0AC14"/>
  </w:style>
  <w:style w:type="paragraph" w:customStyle="1" w:styleId="9643CD505BA4484794FAC526A44CA088">
    <w:name w:val="9643CD505BA4484794FAC526A44CA088"/>
  </w:style>
  <w:style w:type="paragraph" w:customStyle="1" w:styleId="8BA928AB035D4AD1AA922C295F614539">
    <w:name w:val="8BA928AB035D4AD1AA922C295F614539"/>
  </w:style>
  <w:style w:type="paragraph" w:customStyle="1" w:styleId="08248728543F43C2A265F9082E95420B">
    <w:name w:val="08248728543F43C2A265F9082E95420B"/>
  </w:style>
  <w:style w:type="paragraph" w:customStyle="1" w:styleId="9A75271EFB214CA9B793B2D3594661FE">
    <w:name w:val="9A75271EFB214CA9B793B2D3594661FE"/>
  </w:style>
  <w:style w:type="paragraph" w:customStyle="1" w:styleId="CA322E85537F4B50A2E46BD129A07D9F">
    <w:name w:val="CA322E85537F4B50A2E46BD129A07D9F"/>
  </w:style>
  <w:style w:type="paragraph" w:customStyle="1" w:styleId="34545648AC8F4BC4A28716099A46B79A">
    <w:name w:val="34545648AC8F4BC4A28716099A46B79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FC7DE156189477D81BF1FCEB8C51E3B">
    <w:name w:val="2FC7DE156189477D81BF1FCEB8C51E3B"/>
  </w:style>
  <w:style w:type="paragraph" w:customStyle="1" w:styleId="215596E753F24CC6ABA1ADE2F2C86F9C">
    <w:name w:val="215596E753F24CC6ABA1ADE2F2C86F9C"/>
  </w:style>
  <w:style w:type="paragraph" w:customStyle="1" w:styleId="532A8574832640398EF382DB7770FA4C">
    <w:name w:val="532A8574832640398EF382DB7770FA4C"/>
  </w:style>
  <w:style w:type="paragraph" w:customStyle="1" w:styleId="FA9949F9F4F34FB1BAA4B4C7D1A406D7">
    <w:name w:val="FA9949F9F4F34FB1BAA4B4C7D1A406D7"/>
  </w:style>
  <w:style w:type="paragraph" w:customStyle="1" w:styleId="062D8AEEEAF24B2CAE5AE45D3D6FEB88">
    <w:name w:val="062D8AEEEAF24B2CAE5AE45D3D6FEB88"/>
  </w:style>
  <w:style w:type="paragraph" w:customStyle="1" w:styleId="5915FB48F9FE4A189F2067B09BC50AE8">
    <w:name w:val="5915FB48F9FE4A189F2067B09BC50AE8"/>
  </w:style>
  <w:style w:type="paragraph" w:customStyle="1" w:styleId="7BCCD6159FFD4A57B5C2674AA62AD974">
    <w:name w:val="7BCCD6159FFD4A57B5C2674AA62AD974"/>
  </w:style>
  <w:style w:type="paragraph" w:customStyle="1" w:styleId="E976D399BB6C446B8AECE6A4B643EE94">
    <w:name w:val="E976D399BB6C446B8AECE6A4B643EE94"/>
  </w:style>
  <w:style w:type="paragraph" w:customStyle="1" w:styleId="2A1B01DE1EAB4AA0A62B5A050F829C83">
    <w:name w:val="2A1B01DE1EAB4AA0A62B5A050F829C83"/>
  </w:style>
  <w:style w:type="paragraph" w:customStyle="1" w:styleId="52CC543AEB7E401FBA55559C12512AAC">
    <w:name w:val="52CC543AEB7E401FBA55559C12512AAC"/>
  </w:style>
  <w:style w:type="paragraph" w:customStyle="1" w:styleId="C53D5C1E5E0946808824FC9DBB7349C1">
    <w:name w:val="C53D5C1E5E0946808824FC9DBB7349C1"/>
  </w:style>
  <w:style w:type="paragraph" w:customStyle="1" w:styleId="72160A005F2C4B2893707EE91CC3EEF0">
    <w:name w:val="72160A005F2C4B2893707EE91CC3EEF0"/>
  </w:style>
  <w:style w:type="paragraph" w:customStyle="1" w:styleId="79DE874362BC40DAB6932C525C32D1E5">
    <w:name w:val="79DE874362BC40DAB6932C525C32D1E5"/>
  </w:style>
  <w:style w:type="paragraph" w:customStyle="1" w:styleId="FD1C66D9AD03430A9E93BDE71F40D3B1">
    <w:name w:val="FD1C66D9AD03430A9E93BDE71F40D3B1"/>
  </w:style>
  <w:style w:type="paragraph" w:customStyle="1" w:styleId="CD2CBA90924549C9AA527ED5852DC8A9">
    <w:name w:val="CD2CBA90924549C9AA527ED5852DC8A9"/>
  </w:style>
  <w:style w:type="paragraph" w:customStyle="1" w:styleId="521A4C8247F84D9E9793DA664C9E4D84">
    <w:name w:val="521A4C8247F84D9E9793DA664C9E4D84"/>
  </w:style>
  <w:style w:type="paragraph" w:customStyle="1" w:styleId="603F5C6C1F984F998F625922A3D55AF5">
    <w:name w:val="603F5C6C1F984F998F625922A3D55AF5"/>
  </w:style>
  <w:style w:type="paragraph" w:customStyle="1" w:styleId="0D7DEC5D5F7C400F8F3703F1E5648B29">
    <w:name w:val="0D7DEC5D5F7C400F8F3703F1E5648B29"/>
  </w:style>
  <w:style w:type="paragraph" w:customStyle="1" w:styleId="63EC4AAF06B444458EE0BE7FBAF5ADCA">
    <w:name w:val="63EC4AAF06B444458EE0BE7FBAF5ADCA"/>
  </w:style>
  <w:style w:type="paragraph" w:customStyle="1" w:styleId="CE8792438A914E87BD6BE9BC4246AAD0">
    <w:name w:val="CE8792438A914E87BD6BE9BC4246AAD0"/>
  </w:style>
  <w:style w:type="paragraph" w:customStyle="1" w:styleId="4DAFAC35489F45DC9BDE193822F9CDE7">
    <w:name w:val="4DAFAC35489F45DC9BDE193822F9CDE7"/>
  </w:style>
  <w:style w:type="paragraph" w:customStyle="1" w:styleId="1FCFA14D2A644330876411D8D548C540">
    <w:name w:val="1FCFA14D2A644330876411D8D548C540"/>
  </w:style>
  <w:style w:type="paragraph" w:customStyle="1" w:styleId="250DE5EA1FB949B09B6D1CD3C9248A44">
    <w:name w:val="250DE5EA1FB949B09B6D1CD3C9248A44"/>
  </w:style>
  <w:style w:type="paragraph" w:customStyle="1" w:styleId="6F19610DA02B4B9B85EA1D6040DC4BE0">
    <w:name w:val="6F19610DA02B4B9B85EA1D6040DC4BE0"/>
  </w:style>
  <w:style w:type="paragraph" w:customStyle="1" w:styleId="4F711A68C28641259BB06C23EFE2EC17">
    <w:name w:val="4F711A68C28641259BB06C23EFE2EC17"/>
  </w:style>
  <w:style w:type="paragraph" w:customStyle="1" w:styleId="8A1D7CF7A66746328AB375E86B216961">
    <w:name w:val="8A1D7CF7A66746328AB375E86B216961"/>
  </w:style>
  <w:style w:type="paragraph" w:customStyle="1" w:styleId="1AD55EEBCD8D4AD6AAB66B3F0019034F">
    <w:name w:val="1AD55EEBCD8D4AD6AAB66B3F0019034F"/>
  </w:style>
  <w:style w:type="paragraph" w:customStyle="1" w:styleId="8318B5E4073843B1AEE2A4425AF49184">
    <w:name w:val="8318B5E4073843B1AEE2A4425AF49184"/>
  </w:style>
  <w:style w:type="paragraph" w:customStyle="1" w:styleId="F13BB6CA0A14474189B9DDB4E4FA5381">
    <w:name w:val="F13BB6CA0A14474189B9DDB4E4FA5381"/>
  </w:style>
  <w:style w:type="paragraph" w:customStyle="1" w:styleId="D28BF26A381B4FA5B4B12783142EC38F">
    <w:name w:val="D28BF26A381B4FA5B4B12783142EC38F"/>
  </w:style>
  <w:style w:type="character" w:customStyle="1" w:styleId="Heading2Char">
    <w:name w:val="Heading 2 Char"/>
    <w:basedOn w:val="DefaultParagraphFont"/>
    <w:link w:val="Heading2"/>
    <w:uiPriority w:val="9"/>
    <w:rsid w:val="00FD4B2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C27E831722A4E8999396E9BDA4028F3">
    <w:name w:val="7C27E831722A4E8999396E9BDA4028F3"/>
  </w:style>
  <w:style w:type="paragraph" w:customStyle="1" w:styleId="E077053232C0404796FEC35F03CC8832">
    <w:name w:val="E077053232C0404796FEC35F03CC8832"/>
    <w:rsid w:val="00FD4B25"/>
  </w:style>
  <w:style w:type="paragraph" w:customStyle="1" w:styleId="58EF0839CC304261BDD6F03F9965C3A2">
    <w:name w:val="58EF0839CC304261BDD6F03F9965C3A2"/>
    <w:rsid w:val="00FD4B25"/>
  </w:style>
  <w:style w:type="paragraph" w:customStyle="1" w:styleId="F19CF4F6E73B4B45B701882148A73BB5">
    <w:name w:val="F19CF4F6E73B4B45B701882148A73BB5"/>
    <w:rsid w:val="00FD4B25"/>
  </w:style>
  <w:style w:type="paragraph" w:customStyle="1" w:styleId="A85D00D470E64F339CE7C1D5C1C096D1">
    <w:name w:val="A85D00D470E64F339CE7C1D5C1C096D1"/>
    <w:rsid w:val="00FD4B25"/>
  </w:style>
  <w:style w:type="paragraph" w:customStyle="1" w:styleId="DC8E9EDBB0694ABCB22B90C9CC87B6F4">
    <w:name w:val="DC8E9EDBB0694ABCB22B90C9CC87B6F4"/>
    <w:rsid w:val="00FD4B25"/>
  </w:style>
  <w:style w:type="paragraph" w:customStyle="1" w:styleId="453B4A132F8A4E3AB716FD4674EF5C5D">
    <w:name w:val="453B4A132F8A4E3AB716FD4674EF5C5D"/>
    <w:rsid w:val="00FD4B25"/>
  </w:style>
  <w:style w:type="paragraph" w:customStyle="1" w:styleId="742B16FC7B074739908F917B1053001D">
    <w:name w:val="742B16FC7B074739908F917B1053001D"/>
    <w:rsid w:val="00FD4B25"/>
  </w:style>
  <w:style w:type="paragraph" w:customStyle="1" w:styleId="1E52A782E72F473AAC71E879AB1691F7">
    <w:name w:val="1E52A782E72F473AAC71E879AB1691F7"/>
    <w:rsid w:val="00FD4B25"/>
  </w:style>
  <w:style w:type="paragraph" w:customStyle="1" w:styleId="5856F301867B45E68F3DB13E6523F3BC">
    <w:name w:val="5856F301867B45E68F3DB13E6523F3BC"/>
    <w:rsid w:val="00FD4B25"/>
  </w:style>
  <w:style w:type="paragraph" w:customStyle="1" w:styleId="AA341AB5B92D42F186FD912D5A0CB8A9">
    <w:name w:val="AA341AB5B92D42F186FD912D5A0CB8A9"/>
    <w:rsid w:val="00FD4B25"/>
  </w:style>
  <w:style w:type="paragraph" w:customStyle="1" w:styleId="2CA21EEE38D44B229F2BD698916C7545">
    <w:name w:val="2CA21EEE38D44B229F2BD698916C7545"/>
    <w:rsid w:val="00FD4B25"/>
  </w:style>
  <w:style w:type="paragraph" w:customStyle="1" w:styleId="0BBE056E7FDE40E4BDF976F2AA00958F">
    <w:name w:val="0BBE056E7FDE40E4BDF976F2AA00958F"/>
    <w:rsid w:val="00FD4B25"/>
  </w:style>
  <w:style w:type="paragraph" w:customStyle="1" w:styleId="B6EF29286B68416B873CDFA30F38B686">
    <w:name w:val="B6EF29286B68416B873CDFA30F38B686"/>
    <w:rsid w:val="00FD4B25"/>
  </w:style>
  <w:style w:type="paragraph" w:customStyle="1" w:styleId="454334C3FAD94B02A8E1BADA09B7F142">
    <w:name w:val="454334C3FAD94B02A8E1BADA09B7F142"/>
    <w:rsid w:val="00FD4B25"/>
  </w:style>
  <w:style w:type="paragraph" w:customStyle="1" w:styleId="0CF2F8D129F249D284EE90C500A6EEAD">
    <w:name w:val="0CF2F8D129F249D284EE90C500A6EEAD"/>
    <w:rsid w:val="00FD4B25"/>
  </w:style>
  <w:style w:type="paragraph" w:customStyle="1" w:styleId="B86633C36CC84F23A540DCD2C7A6B3A8">
    <w:name w:val="B86633C36CC84F23A540DCD2C7A6B3A8"/>
    <w:rsid w:val="00FD4B25"/>
  </w:style>
  <w:style w:type="paragraph" w:customStyle="1" w:styleId="5C7F3C82009043EE931F146CDAEAE22E">
    <w:name w:val="5C7F3C82009043EE931F146CDAEAE22E"/>
    <w:rsid w:val="00FD4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{C77E7DA6-14A5-4415-B05D-5EEC61333F2C}tf00546271_win32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2020-08-21T04:46:00Z</dcterms:created>
  <dcterms:modified xsi:type="dcterms:W3CDTF">2020-08-21T05:31:00Z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